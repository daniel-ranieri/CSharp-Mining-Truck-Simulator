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590"/>
      </w:tblGrid>
      <w:tr w:rsidR="00A91C92" w:rsidRPr="00114C49">
        <w:tc>
          <w:tcPr>
            <w:tcW w:w="5000" w:type="pct"/>
            <w:tcBorders>
              <w:top w:val="single" w:sz="4" w:space="0" w:color="F2F2F2" w:themeColor="background1" w:themeShade="F2"/>
              <w:bottom w:val="single" w:sz="4" w:space="0" w:color="F2F2F2" w:themeColor="background1" w:themeShade="F2"/>
            </w:tcBorders>
            <w:shd w:val="thinDiagStripe" w:color="F9F9F9" w:fill="auto"/>
          </w:tcPr>
          <w:p w:rsidR="00A91C92" w:rsidRPr="00114C49" w:rsidRDefault="00D81A1D" w:rsidP="00114C49">
            <w:pPr>
              <w:rPr>
                <w:color w:val="000000" w:themeColor="text1"/>
                <w:sz w:val="22"/>
              </w:rPr>
            </w:pPr>
            <w:sdt>
              <w:sdtPr>
                <w:rPr>
                  <w:rStyle w:val="YourNameChar"/>
                  <w:sz w:val="36"/>
                </w:rPr>
                <w:id w:val="22342160"/>
                <w:placeholder>
                  <w:docPart w:val="26200A3FFEDC4F91B249F8E89D5DC9F5"/>
                </w:placeholder>
              </w:sdtPr>
              <w:sdtEndPr>
                <w:rPr>
                  <w:rStyle w:val="YourNameChar"/>
                </w:rPr>
              </w:sdtEndPr>
              <w:sdtContent>
                <w:r w:rsidR="00114C49" w:rsidRPr="00114C49">
                  <w:rPr>
                    <w:rStyle w:val="YourNameChar"/>
                    <w:sz w:val="36"/>
                  </w:rPr>
                  <w:t>Daniel Ranieri</w:t>
                </w:r>
              </w:sdtContent>
            </w:sdt>
            <w:r w:rsidR="004A57F8" w:rsidRPr="00114C49">
              <w:rPr>
                <w:sz w:val="22"/>
              </w:rPr>
              <w:br/>
            </w:r>
            <w:sdt>
              <w:sdtPr>
                <w:rPr>
                  <w:rStyle w:val="PlaceholderChar"/>
                  <w:sz w:val="22"/>
                </w:rPr>
                <w:id w:val="13960783"/>
                <w:placeholder>
                  <w:docPart w:val="5EC935540B9C4146B1E33AD9E6FC416F"/>
                </w:placeholder>
              </w:sdtPr>
              <w:sdtEndPr>
                <w:rPr>
                  <w:rStyle w:val="PlaceholderChar"/>
                </w:rPr>
              </w:sdtEndPr>
              <w:sdtContent>
                <w:r w:rsidR="009C37B0">
                  <w:rPr>
                    <w:rStyle w:val="PlaceholderChar"/>
                    <w:sz w:val="22"/>
                  </w:rPr>
                  <w:t>29 Fairbairn Rd Coo</w:t>
                </w:r>
                <w:r w:rsidR="00114C49" w:rsidRPr="00114C49">
                  <w:rPr>
                    <w:rStyle w:val="PlaceholderChar"/>
                    <w:sz w:val="22"/>
                  </w:rPr>
                  <w:t>gee</w:t>
                </w:r>
              </w:sdtContent>
            </w:sdt>
            <w:r w:rsidR="004A57F8" w:rsidRPr="00114C49">
              <w:rPr>
                <w:rStyle w:val="PlaceholderboldChar"/>
                <w:sz w:val="22"/>
              </w:rPr>
              <w:br/>
            </w:r>
            <w:sdt>
              <w:sdtPr>
                <w:rPr>
                  <w:rStyle w:val="PlaceholderChar"/>
                  <w:sz w:val="22"/>
                </w:rPr>
                <w:id w:val="13960785"/>
                <w:placeholder>
                  <w:docPart w:val="18A5013ED1F64D82988EDA555A37BEAE"/>
                </w:placeholder>
              </w:sdtPr>
              <w:sdtEndPr>
                <w:rPr>
                  <w:rStyle w:val="PlaceholderboldChar"/>
                  <w:b/>
                </w:rPr>
              </w:sdtEndPr>
              <w:sdtContent>
                <w:r w:rsidR="00114C49" w:rsidRPr="00114C49">
                  <w:rPr>
                    <w:rStyle w:val="PlaceholderChar"/>
                    <w:sz w:val="22"/>
                  </w:rPr>
                  <w:t>Perth, WA, 6166</w:t>
                </w:r>
              </w:sdtContent>
            </w:sdt>
            <w:r w:rsidR="004A57F8" w:rsidRPr="00114C49">
              <w:rPr>
                <w:rStyle w:val="PlaceholderboldChar"/>
                <w:sz w:val="22"/>
              </w:rPr>
              <w:br/>
            </w:r>
            <w:sdt>
              <w:sdtPr>
                <w:rPr>
                  <w:rStyle w:val="PlaceholderChar"/>
                  <w:sz w:val="22"/>
                </w:rPr>
                <w:id w:val="13960786"/>
                <w:placeholder>
                  <w:docPart w:val="8073D28F44AA4F22A0DAF5C4FAD5FDA4"/>
                </w:placeholder>
              </w:sdtPr>
              <w:sdtEndPr>
                <w:rPr>
                  <w:rStyle w:val="PlaceholderboldChar"/>
                  <w:b/>
                </w:rPr>
              </w:sdtEndPr>
              <w:sdtContent>
                <w:r w:rsidR="00114C49" w:rsidRPr="00114C49">
                  <w:rPr>
                    <w:rStyle w:val="PlaceholderChar"/>
                    <w:sz w:val="22"/>
                  </w:rPr>
                  <w:t>0412196953</w:t>
                </w:r>
              </w:sdtContent>
            </w:sdt>
            <w:r w:rsidR="004A57F8" w:rsidRPr="00114C49">
              <w:rPr>
                <w:rStyle w:val="PlaceholderboldChar"/>
                <w:sz w:val="22"/>
              </w:rPr>
              <w:br/>
            </w:r>
            <w:sdt>
              <w:sdtPr>
                <w:rPr>
                  <w:rStyle w:val="PlaceholderChar"/>
                  <w:sz w:val="22"/>
                </w:rPr>
                <w:id w:val="13960787"/>
                <w:placeholder>
                  <w:docPart w:val="3C1217F8CE6A49B29339034A96958C86"/>
                </w:placeholder>
              </w:sdtPr>
              <w:sdtEndPr>
                <w:rPr>
                  <w:rStyle w:val="PlaceholderboldChar"/>
                  <w:b/>
                </w:rPr>
              </w:sdtEndPr>
              <w:sdtContent>
                <w:r w:rsidR="00114C49" w:rsidRPr="00114C49">
                  <w:rPr>
                    <w:rStyle w:val="PlaceholderChar"/>
                    <w:sz w:val="22"/>
                  </w:rPr>
                  <w:t>daniel.ranieri12@hotmail.com</w:t>
                </w:r>
              </w:sdtContent>
            </w:sdt>
          </w:p>
        </w:tc>
      </w:tr>
    </w:tbl>
    <w:p w:rsidR="00A91C92" w:rsidRPr="009C37B0" w:rsidRDefault="00D81A1D" w:rsidP="009C37B0">
      <w:pPr>
        <w:pStyle w:val="Date"/>
        <w:rPr>
          <w:b w:val="0"/>
          <w:sz w:val="24"/>
        </w:rPr>
      </w:pPr>
      <w:sdt>
        <w:sdtPr>
          <w:rPr>
            <w:b w:val="0"/>
            <w:noProof/>
            <w:color w:val="E36C0A" w:themeColor="accent6" w:themeShade="BF"/>
            <w:sz w:val="24"/>
          </w:rPr>
          <w:id w:val="13960624"/>
          <w:placeholder>
            <w:docPart w:val="BC343DEFA37A4415B49B23F2697DBF7E"/>
          </w:placeholder>
          <w:date w:fullDate="2015-10-10T00:00:00Z">
            <w:dateFormat w:val="MMMM d, yyyy"/>
            <w:lid w:val="en-US"/>
            <w:storeMappedDataAs w:val="dateTime"/>
            <w:calendar w:val="gregorian"/>
          </w:date>
        </w:sdtPr>
        <w:sdtEndPr/>
        <w:sdtContent>
          <w:r w:rsidR="003F2865">
            <w:rPr>
              <w:b w:val="0"/>
              <w:noProof/>
              <w:color w:val="E36C0A" w:themeColor="accent6" w:themeShade="BF"/>
              <w:sz w:val="24"/>
            </w:rPr>
            <w:t>October 10, 2015</w:t>
          </w:r>
        </w:sdtContent>
      </w:sdt>
    </w:p>
    <w:p w:rsidR="00114C49" w:rsidRDefault="00114C49" w:rsidP="00BB7CAC">
      <w:pPr>
        <w:tabs>
          <w:tab w:val="left" w:pos="2043"/>
        </w:tabs>
        <w:rPr>
          <w:rStyle w:val="SignatureChar"/>
          <w:b w:val="0"/>
          <w:sz w:val="22"/>
        </w:rPr>
      </w:pPr>
      <w:r w:rsidRPr="00114C49">
        <w:rPr>
          <w:rStyle w:val="SignatureChar"/>
          <w:b w:val="0"/>
          <w:sz w:val="22"/>
        </w:rPr>
        <w:t>Dear Sir/Madam</w:t>
      </w:r>
      <w:r w:rsidR="005516DC">
        <w:rPr>
          <w:rStyle w:val="SignatureChar"/>
          <w:b w:val="0"/>
          <w:sz w:val="22"/>
        </w:rPr>
        <w:tab/>
      </w:r>
    </w:p>
    <w:p w:rsidR="00114C49" w:rsidRDefault="00114C49" w:rsidP="00BB7CAC">
      <w:pPr>
        <w:rPr>
          <w:rStyle w:val="SignatureChar"/>
          <w:b w:val="0"/>
          <w:sz w:val="22"/>
        </w:rPr>
      </w:pPr>
      <w:r>
        <w:rPr>
          <w:rStyle w:val="SignatureChar"/>
          <w:b w:val="0"/>
          <w:sz w:val="22"/>
        </w:rPr>
        <w:t>My name is Dan</w:t>
      </w:r>
      <w:r w:rsidR="003F3EAE">
        <w:rPr>
          <w:rStyle w:val="SignatureChar"/>
          <w:b w:val="0"/>
          <w:sz w:val="22"/>
        </w:rPr>
        <w:t xml:space="preserve">iel Ranieri and I am writing in regards to </w:t>
      </w:r>
      <w:r w:rsidR="003E470E">
        <w:rPr>
          <w:rStyle w:val="SignatureChar"/>
          <w:b w:val="0"/>
          <w:sz w:val="22"/>
        </w:rPr>
        <w:t>the</w:t>
      </w:r>
      <w:r w:rsidR="003F3EAE">
        <w:rPr>
          <w:rStyle w:val="SignatureChar"/>
          <w:b w:val="0"/>
          <w:sz w:val="22"/>
        </w:rPr>
        <w:t xml:space="preserve"> Junior Developer position I was told about by Stewart (Polytechnic West Tafe Lecturer)</w:t>
      </w:r>
      <w:r w:rsidR="009C37B0">
        <w:rPr>
          <w:rStyle w:val="SignatureChar"/>
          <w:b w:val="0"/>
          <w:sz w:val="22"/>
        </w:rPr>
        <w:t>.</w:t>
      </w:r>
      <w:r>
        <w:rPr>
          <w:rStyle w:val="SignatureChar"/>
          <w:b w:val="0"/>
          <w:sz w:val="22"/>
        </w:rPr>
        <w:t xml:space="preserve"> I would like to offer myself as </w:t>
      </w:r>
      <w:r w:rsidR="009C37B0">
        <w:rPr>
          <w:rStyle w:val="SignatureChar"/>
          <w:b w:val="0"/>
          <w:sz w:val="22"/>
        </w:rPr>
        <w:t>a willing candidate for the job.</w:t>
      </w:r>
    </w:p>
    <w:p w:rsidR="003F2865" w:rsidRDefault="003F3EAE" w:rsidP="00BB7CAC">
      <w:pPr>
        <w:rPr>
          <w:rStyle w:val="SignatureChar"/>
          <w:b w:val="0"/>
          <w:sz w:val="22"/>
        </w:rPr>
      </w:pPr>
      <w:r>
        <w:rPr>
          <w:rStyle w:val="SignatureChar"/>
          <w:b w:val="0"/>
          <w:sz w:val="22"/>
        </w:rPr>
        <w:t>I am very proficient in C#, Java, SQL and other development formats</w:t>
      </w:r>
      <w:r w:rsidR="003F2865">
        <w:rPr>
          <w:rStyle w:val="SignatureChar"/>
          <w:b w:val="0"/>
          <w:sz w:val="22"/>
        </w:rPr>
        <w:t xml:space="preserve"> and have completed a few programs in each</w:t>
      </w:r>
      <w:r w:rsidR="00254126">
        <w:rPr>
          <w:rStyle w:val="SignatureChar"/>
          <w:b w:val="0"/>
          <w:sz w:val="22"/>
        </w:rPr>
        <w:t>, which I can provide examples of.</w:t>
      </w:r>
    </w:p>
    <w:p w:rsidR="00114C49" w:rsidRDefault="003F2865" w:rsidP="00BB7CAC">
      <w:pPr>
        <w:rPr>
          <w:rStyle w:val="SignatureChar"/>
          <w:b w:val="0"/>
          <w:sz w:val="22"/>
        </w:rPr>
      </w:pPr>
      <w:r>
        <w:rPr>
          <w:rStyle w:val="SignatureChar"/>
          <w:b w:val="0"/>
          <w:sz w:val="22"/>
        </w:rPr>
        <w:t>I have, as an example, developed a program in C# that would be used on mine sites where</w:t>
      </w:r>
      <w:r w:rsidR="00373FAB">
        <w:rPr>
          <w:rStyle w:val="SignatureChar"/>
          <w:b w:val="0"/>
          <w:sz w:val="22"/>
        </w:rPr>
        <w:t xml:space="preserve"> it will show the status of the truck, the size of its load, how much the truck has transported total. It includes queues, live updates, onClick Methods, using windows forms.</w:t>
      </w:r>
    </w:p>
    <w:p w:rsidR="00140505" w:rsidRDefault="003F2865" w:rsidP="00BB7CAC">
      <w:pPr>
        <w:rPr>
          <w:rStyle w:val="SignatureChar"/>
          <w:b w:val="0"/>
          <w:sz w:val="22"/>
        </w:rPr>
      </w:pPr>
      <w:r>
        <w:rPr>
          <w:rStyle w:val="SignatureChar"/>
          <w:b w:val="0"/>
          <w:sz w:val="22"/>
        </w:rPr>
        <w:t xml:space="preserve">I also have created a </w:t>
      </w:r>
      <w:r w:rsidR="00373FAB">
        <w:rPr>
          <w:rStyle w:val="SignatureChar"/>
          <w:b w:val="0"/>
          <w:sz w:val="22"/>
        </w:rPr>
        <w:t xml:space="preserve"> prototype program using SQL and Java for Fiona Stanley’s lost and found department. The purpose of the </w:t>
      </w:r>
      <w:r w:rsidR="00140505">
        <w:rPr>
          <w:rStyle w:val="SignatureChar"/>
          <w:b w:val="0"/>
          <w:sz w:val="22"/>
        </w:rPr>
        <w:t>program is to enable the storage and retrieval of</w:t>
      </w:r>
      <w:r w:rsidR="00373FAB">
        <w:rPr>
          <w:rStyle w:val="SignatureChar"/>
          <w:b w:val="0"/>
          <w:sz w:val="22"/>
        </w:rPr>
        <w:t xml:space="preserve"> information</w:t>
      </w:r>
      <w:r w:rsidR="00140505">
        <w:rPr>
          <w:rStyle w:val="SignatureChar"/>
          <w:b w:val="0"/>
          <w:sz w:val="22"/>
        </w:rPr>
        <w:t xml:space="preserve"> </w:t>
      </w:r>
      <w:r w:rsidR="00BB7CAC">
        <w:rPr>
          <w:rStyle w:val="SignatureChar"/>
          <w:b w:val="0"/>
          <w:sz w:val="22"/>
        </w:rPr>
        <w:t>regarding</w:t>
      </w:r>
      <w:r w:rsidR="00140505">
        <w:rPr>
          <w:rStyle w:val="SignatureChar"/>
          <w:b w:val="0"/>
          <w:sz w:val="22"/>
        </w:rPr>
        <w:t xml:space="preserve"> lost and</w:t>
      </w:r>
      <w:r w:rsidR="00373FAB">
        <w:rPr>
          <w:rStyle w:val="SignatureChar"/>
          <w:b w:val="0"/>
          <w:sz w:val="22"/>
        </w:rPr>
        <w:t xml:space="preserve"> found items in a database which will be accessed by security staff. </w:t>
      </w:r>
    </w:p>
    <w:p w:rsidR="003F2865" w:rsidRDefault="00373FAB" w:rsidP="00BB7CAC">
      <w:pPr>
        <w:rPr>
          <w:rStyle w:val="SignatureChar"/>
          <w:b w:val="0"/>
          <w:sz w:val="22"/>
        </w:rPr>
      </w:pPr>
      <w:r>
        <w:rPr>
          <w:rStyle w:val="SignatureChar"/>
          <w:b w:val="0"/>
          <w:sz w:val="22"/>
        </w:rPr>
        <w:t>The purpose of my portion of the project is to store information about found items including date found, location found, type of object, description and colour, and where it was stored in the facility.</w:t>
      </w:r>
      <w:r w:rsidR="00140505">
        <w:rPr>
          <w:rStyle w:val="SignatureChar"/>
          <w:b w:val="0"/>
          <w:sz w:val="22"/>
        </w:rPr>
        <w:t xml:space="preserve"> It has an area to type in the details of a found object and displays all objects in a table within the program. </w:t>
      </w:r>
      <w:r>
        <w:rPr>
          <w:rStyle w:val="SignatureChar"/>
          <w:b w:val="0"/>
          <w:sz w:val="22"/>
        </w:rPr>
        <w:t xml:space="preserve"> The Java front end includes, drop down menus, text fields and date pickers to store information in the database using SQL statements. This information will be used in the other components in the </w:t>
      </w:r>
      <w:r w:rsidR="00140505">
        <w:rPr>
          <w:rStyle w:val="SignatureChar"/>
          <w:b w:val="0"/>
          <w:sz w:val="22"/>
        </w:rPr>
        <w:t>program</w:t>
      </w:r>
      <w:r>
        <w:rPr>
          <w:rStyle w:val="SignatureChar"/>
          <w:b w:val="0"/>
          <w:sz w:val="22"/>
        </w:rPr>
        <w:t>, for example, locating lost items,</w:t>
      </w:r>
      <w:r w:rsidR="00140505">
        <w:rPr>
          <w:rStyle w:val="SignatureChar"/>
          <w:b w:val="0"/>
          <w:sz w:val="22"/>
        </w:rPr>
        <w:t xml:space="preserve"> which was</w:t>
      </w:r>
      <w:r>
        <w:rPr>
          <w:rStyle w:val="SignatureChar"/>
          <w:b w:val="0"/>
          <w:sz w:val="22"/>
        </w:rPr>
        <w:t xml:space="preserve"> created by a colleague.</w:t>
      </w:r>
    </w:p>
    <w:p w:rsidR="003F2865" w:rsidRDefault="00BB7CAC" w:rsidP="00BB7CAC">
      <w:pPr>
        <w:rPr>
          <w:rStyle w:val="SignatureChar"/>
          <w:b w:val="0"/>
          <w:sz w:val="22"/>
        </w:rPr>
      </w:pPr>
      <w:r>
        <w:rPr>
          <w:rStyle w:val="SignatureChar"/>
          <w:b w:val="0"/>
          <w:sz w:val="22"/>
        </w:rPr>
        <w:t>I’ve</w:t>
      </w:r>
      <w:r w:rsidR="003F2865">
        <w:rPr>
          <w:rStyle w:val="SignatureChar"/>
          <w:b w:val="0"/>
          <w:sz w:val="22"/>
        </w:rPr>
        <w:t xml:space="preserve"> also created a few applications for android, including an </w:t>
      </w:r>
      <w:r w:rsidR="008C45E7">
        <w:rPr>
          <w:rStyle w:val="SignatureChar"/>
          <w:b w:val="0"/>
          <w:sz w:val="22"/>
        </w:rPr>
        <w:t>application</w:t>
      </w:r>
      <w:r w:rsidR="00E372C8">
        <w:rPr>
          <w:rStyle w:val="SignatureChar"/>
          <w:b w:val="0"/>
          <w:sz w:val="22"/>
        </w:rPr>
        <w:t xml:space="preserve"> where you are able to </w:t>
      </w:r>
      <w:r>
        <w:rPr>
          <w:rStyle w:val="SignatureChar"/>
          <w:b w:val="0"/>
          <w:sz w:val="22"/>
        </w:rPr>
        <w:t>pick from</w:t>
      </w:r>
      <w:r w:rsidR="00E372C8">
        <w:rPr>
          <w:rStyle w:val="SignatureChar"/>
          <w:b w:val="0"/>
          <w:sz w:val="22"/>
        </w:rPr>
        <w:t xml:space="preserve"> two spinners, your first initial and birth month. Using this information, the app</w:t>
      </w:r>
      <w:r w:rsidR="008C45E7">
        <w:rPr>
          <w:rStyle w:val="SignatureChar"/>
          <w:b w:val="0"/>
          <w:sz w:val="22"/>
        </w:rPr>
        <w:t>lication</w:t>
      </w:r>
      <w:r w:rsidR="003F2865">
        <w:rPr>
          <w:rStyle w:val="SignatureChar"/>
          <w:b w:val="0"/>
          <w:sz w:val="22"/>
        </w:rPr>
        <w:t xml:space="preserve"> creates a custom cocktail based on your choice</w:t>
      </w:r>
      <w:r w:rsidR="00E372C8">
        <w:rPr>
          <w:rStyle w:val="SignatureChar"/>
          <w:b w:val="0"/>
          <w:sz w:val="22"/>
        </w:rPr>
        <w:t>s</w:t>
      </w:r>
      <w:r w:rsidR="003F2865">
        <w:rPr>
          <w:rStyle w:val="SignatureChar"/>
          <w:b w:val="0"/>
          <w:sz w:val="22"/>
        </w:rPr>
        <w:t xml:space="preserve">. Then </w:t>
      </w:r>
      <w:r>
        <w:rPr>
          <w:rStyle w:val="SignatureChar"/>
          <w:b w:val="0"/>
          <w:sz w:val="22"/>
        </w:rPr>
        <w:t>you’re</w:t>
      </w:r>
      <w:r w:rsidR="003F2865">
        <w:rPr>
          <w:rStyle w:val="SignatureChar"/>
          <w:b w:val="0"/>
          <w:sz w:val="22"/>
        </w:rPr>
        <w:t xml:space="preserve"> able to click on the image and it will open the custom recipe based on your choices.</w:t>
      </w:r>
      <w:r w:rsidR="00E372C8">
        <w:rPr>
          <w:rStyle w:val="SignatureChar"/>
          <w:b w:val="0"/>
          <w:sz w:val="22"/>
        </w:rPr>
        <w:t xml:space="preserve"> Using android SDK, I created this app</w:t>
      </w:r>
      <w:r w:rsidR="008C45E7">
        <w:rPr>
          <w:rStyle w:val="SignatureChar"/>
          <w:b w:val="0"/>
          <w:sz w:val="22"/>
        </w:rPr>
        <w:t>lication</w:t>
      </w:r>
      <w:r w:rsidR="00E372C8">
        <w:rPr>
          <w:rStyle w:val="SignatureChar"/>
          <w:b w:val="0"/>
          <w:sz w:val="22"/>
        </w:rPr>
        <w:t xml:space="preserve"> using switch statements to decide which name and recipe to display, the colour of the text and the </w:t>
      </w:r>
      <w:r>
        <w:rPr>
          <w:rStyle w:val="SignatureChar"/>
          <w:b w:val="0"/>
          <w:sz w:val="22"/>
        </w:rPr>
        <w:t>image (</w:t>
      </w:r>
      <w:r w:rsidR="00E372C8">
        <w:rPr>
          <w:rStyle w:val="SignatureChar"/>
          <w:b w:val="0"/>
          <w:sz w:val="22"/>
        </w:rPr>
        <w:t xml:space="preserve">cocktail) to display. The text views, the image and the </w:t>
      </w:r>
      <w:r>
        <w:rPr>
          <w:rStyle w:val="SignatureChar"/>
          <w:b w:val="0"/>
          <w:sz w:val="22"/>
        </w:rPr>
        <w:t>colours</w:t>
      </w:r>
      <w:r w:rsidR="00E372C8">
        <w:rPr>
          <w:rStyle w:val="SignatureChar"/>
          <w:b w:val="0"/>
          <w:sz w:val="22"/>
        </w:rPr>
        <w:t xml:space="preserve"> will call information from a set of arrays in a set of xml files.</w:t>
      </w:r>
    </w:p>
    <w:p w:rsidR="008C45E7" w:rsidRDefault="008C45E7" w:rsidP="00BB7CAC">
      <w:pPr>
        <w:rPr>
          <w:rStyle w:val="SignatureChar"/>
          <w:b w:val="0"/>
          <w:sz w:val="22"/>
        </w:rPr>
      </w:pPr>
      <w:r>
        <w:rPr>
          <w:rStyle w:val="SignatureChar"/>
          <w:b w:val="0"/>
          <w:sz w:val="22"/>
        </w:rPr>
        <w:t xml:space="preserve">I am currently in the process of creating a program for windows in C# language for my brother, who is currently looking to buy a house. The program will allow the user to input information about their purchase, including items such as, price, interest rates, rental income, expenditures, to display a property’s affordability for a number of scenarios. </w:t>
      </w:r>
    </w:p>
    <w:p w:rsidR="008C45E7" w:rsidRDefault="008C45E7" w:rsidP="00BB7CAC">
      <w:pPr>
        <w:rPr>
          <w:rStyle w:val="SignatureChar"/>
          <w:b w:val="0"/>
          <w:sz w:val="22"/>
        </w:rPr>
      </w:pPr>
      <w:r>
        <w:rPr>
          <w:rStyle w:val="SignatureChar"/>
          <w:b w:val="0"/>
          <w:sz w:val="22"/>
        </w:rPr>
        <w:lastRenderedPageBreak/>
        <w:t xml:space="preserve">I also feel that I possess many personal skills that would benefit the company whilst in this role. I am a very punctual person and I can present myself well. I believe I can work well under pressure and have good organization skills. I am also a very detail oriented person. I demonstrated these attributes while working  as a Surveyor’s Assistant at Whelans Pty Ltd. In the role, we were required to work within very small </w:t>
      </w:r>
      <w:r w:rsidR="00BB7CAC">
        <w:rPr>
          <w:rStyle w:val="SignatureChar"/>
          <w:b w:val="0"/>
          <w:sz w:val="22"/>
        </w:rPr>
        <w:t>tolerances</w:t>
      </w:r>
      <w:r>
        <w:rPr>
          <w:rStyle w:val="SignatureChar"/>
          <w:b w:val="0"/>
          <w:sz w:val="22"/>
        </w:rPr>
        <w:t xml:space="preserve"> and </w:t>
      </w:r>
      <w:r w:rsidR="00BB7CAC">
        <w:rPr>
          <w:rStyle w:val="SignatureChar"/>
          <w:b w:val="0"/>
          <w:sz w:val="22"/>
        </w:rPr>
        <w:t>accurate</w:t>
      </w:r>
      <w:r>
        <w:rPr>
          <w:rStyle w:val="SignatureChar"/>
          <w:b w:val="0"/>
          <w:sz w:val="22"/>
        </w:rPr>
        <w:t xml:space="preserve"> margins at all times. Also, while working at Whelans, </w:t>
      </w:r>
      <w:r w:rsidR="0021076E">
        <w:rPr>
          <w:rStyle w:val="SignatureChar"/>
          <w:b w:val="0"/>
          <w:sz w:val="22"/>
        </w:rPr>
        <w:t xml:space="preserve">I was comfortable working with others, I also learned to work </w:t>
      </w:r>
      <w:r w:rsidR="00BB7CAC">
        <w:rPr>
          <w:rStyle w:val="SignatureChar"/>
          <w:b w:val="0"/>
          <w:sz w:val="22"/>
        </w:rPr>
        <w:t>competently</w:t>
      </w:r>
      <w:r w:rsidR="0021076E">
        <w:rPr>
          <w:rStyle w:val="SignatureChar"/>
          <w:b w:val="0"/>
          <w:sz w:val="22"/>
        </w:rPr>
        <w:t xml:space="preserve"> on my own over extended periods without supervision.</w:t>
      </w:r>
      <w:bookmarkStart w:id="0" w:name="_GoBack"/>
      <w:bookmarkEnd w:id="0"/>
    </w:p>
    <w:p w:rsidR="0021076E" w:rsidRDefault="008C45E7" w:rsidP="00BB7CAC">
      <w:pPr>
        <w:rPr>
          <w:rStyle w:val="SignatureChar"/>
          <w:b w:val="0"/>
          <w:sz w:val="22"/>
        </w:rPr>
      </w:pPr>
      <w:r>
        <w:rPr>
          <w:rStyle w:val="SignatureChar"/>
          <w:b w:val="0"/>
          <w:sz w:val="22"/>
        </w:rPr>
        <w:t>All my experience and schooling is outlined in the attached resume.</w:t>
      </w:r>
    </w:p>
    <w:p w:rsidR="008C45E7" w:rsidRPr="003F3EAE" w:rsidRDefault="008C45E7" w:rsidP="00BB7CAC">
      <w:pPr>
        <w:rPr>
          <w:rStyle w:val="SignatureChar"/>
          <w:b w:val="0"/>
          <w:sz w:val="22"/>
        </w:rPr>
      </w:pPr>
      <w:r>
        <w:rPr>
          <w:rStyle w:val="SignatureChar"/>
          <w:b w:val="0"/>
          <w:sz w:val="22"/>
        </w:rPr>
        <w:t xml:space="preserve">I am interested in </w:t>
      </w:r>
      <w:r w:rsidR="0021076E">
        <w:rPr>
          <w:rStyle w:val="SignatureChar"/>
          <w:b w:val="0"/>
          <w:sz w:val="22"/>
        </w:rPr>
        <w:t xml:space="preserve">participating in </w:t>
      </w:r>
      <w:r>
        <w:rPr>
          <w:rStyle w:val="SignatureChar"/>
          <w:b w:val="0"/>
          <w:sz w:val="22"/>
        </w:rPr>
        <w:t>an interview and can make myself available whenever necessary.</w:t>
      </w:r>
    </w:p>
    <w:p w:rsidR="000526DA" w:rsidRPr="000526DA" w:rsidRDefault="000526DA" w:rsidP="00BB7CAC">
      <w:pPr>
        <w:rPr>
          <w:rStyle w:val="SignatureChar"/>
          <w:b w:val="0"/>
          <w:sz w:val="22"/>
        </w:rPr>
      </w:pPr>
      <w:r w:rsidRPr="000526DA">
        <w:rPr>
          <w:rStyle w:val="SignatureChar"/>
          <w:b w:val="0"/>
          <w:sz w:val="22"/>
        </w:rPr>
        <w:t>Kind Regards</w:t>
      </w:r>
    </w:p>
    <w:p w:rsidR="00A91C92" w:rsidRPr="00114C49" w:rsidRDefault="00D81A1D" w:rsidP="00BB7CAC">
      <w:pPr>
        <w:rPr>
          <w:sz w:val="22"/>
        </w:rPr>
      </w:pPr>
      <w:sdt>
        <w:sdtPr>
          <w:rPr>
            <w:rStyle w:val="SignatureChar"/>
            <w:sz w:val="22"/>
          </w:rPr>
          <w:id w:val="19881087"/>
          <w:placeholder>
            <w:docPart w:val="03AEA9ED82DE44CCAC47DE3BA59750A8"/>
          </w:placeholder>
        </w:sdtPr>
        <w:sdtEndPr>
          <w:rPr>
            <w:rStyle w:val="SignatureChar"/>
          </w:rPr>
        </w:sdtEndPr>
        <w:sdtContent>
          <w:r w:rsidR="00114C49" w:rsidRPr="00114C49">
            <w:rPr>
              <w:rStyle w:val="SignatureChar"/>
              <w:sz w:val="22"/>
            </w:rPr>
            <w:t>Daniel Ranieri</w:t>
          </w:r>
        </w:sdtContent>
      </w:sdt>
    </w:p>
    <w:sectPr w:rsidR="00A91C92" w:rsidRPr="00114C49" w:rsidSect="00A91C92">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88" w:rsidRDefault="00DC6C88">
      <w:pPr>
        <w:spacing w:after="0" w:line="240" w:lineRule="auto"/>
      </w:pPr>
      <w:r>
        <w:separator/>
      </w:r>
    </w:p>
  </w:endnote>
  <w:endnote w:type="continuationSeparator" w:id="0">
    <w:p w:rsidR="00DC6C88" w:rsidRDefault="00DC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88" w:rsidRDefault="00DC6C88">
      <w:pPr>
        <w:spacing w:after="0" w:line="240" w:lineRule="auto"/>
      </w:pPr>
      <w:r>
        <w:separator/>
      </w:r>
    </w:p>
  </w:footnote>
  <w:footnote w:type="continuationSeparator" w:id="0">
    <w:p w:rsidR="00DC6C88" w:rsidRDefault="00DC6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AAF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E0C8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7497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8890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DB656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8667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622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50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42BA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ECA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114C49"/>
    <w:rsid w:val="000400DD"/>
    <w:rsid w:val="000526DA"/>
    <w:rsid w:val="00102125"/>
    <w:rsid w:val="00114C49"/>
    <w:rsid w:val="00121AF3"/>
    <w:rsid w:val="00140505"/>
    <w:rsid w:val="0014196B"/>
    <w:rsid w:val="001C1C7D"/>
    <w:rsid w:val="0021076E"/>
    <w:rsid w:val="00220EB9"/>
    <w:rsid w:val="00254126"/>
    <w:rsid w:val="00367CFC"/>
    <w:rsid w:val="00373FAB"/>
    <w:rsid w:val="00377ED3"/>
    <w:rsid w:val="003E470E"/>
    <w:rsid w:val="003F2865"/>
    <w:rsid w:val="003F3EAE"/>
    <w:rsid w:val="004A57F8"/>
    <w:rsid w:val="005516DC"/>
    <w:rsid w:val="00570757"/>
    <w:rsid w:val="00691DF7"/>
    <w:rsid w:val="007B6240"/>
    <w:rsid w:val="0080641C"/>
    <w:rsid w:val="00853FB0"/>
    <w:rsid w:val="008C45E7"/>
    <w:rsid w:val="009613B8"/>
    <w:rsid w:val="0096602B"/>
    <w:rsid w:val="009A2E80"/>
    <w:rsid w:val="009B2DF6"/>
    <w:rsid w:val="009C3148"/>
    <w:rsid w:val="009C37B0"/>
    <w:rsid w:val="009E5CA8"/>
    <w:rsid w:val="00A70FFF"/>
    <w:rsid w:val="00A91C92"/>
    <w:rsid w:val="00B10F54"/>
    <w:rsid w:val="00B45950"/>
    <w:rsid w:val="00BB7CAC"/>
    <w:rsid w:val="00D42C80"/>
    <w:rsid w:val="00D81A1D"/>
    <w:rsid w:val="00DA51ED"/>
    <w:rsid w:val="00DC6C88"/>
    <w:rsid w:val="00E372C8"/>
    <w:rsid w:val="00E47539"/>
    <w:rsid w:val="00E57E59"/>
    <w:rsid w:val="00EE7B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E38D10D7-C5EC-4D69-81CE-E5040644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7ED3"/>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A91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C92"/>
  </w:style>
  <w:style w:type="paragraph" w:styleId="Footer">
    <w:name w:val="footer"/>
    <w:basedOn w:val="Normal"/>
    <w:link w:val="FooterChar"/>
    <w:uiPriority w:val="99"/>
    <w:unhideWhenUsed/>
    <w:rsid w:val="00A91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92"/>
  </w:style>
  <w:style w:type="paragraph" w:customStyle="1" w:styleId="YourName">
    <w:name w:val="Your Name"/>
    <w:basedOn w:val="Normal"/>
    <w:link w:val="YourNameChar"/>
    <w:qFormat/>
    <w:rsid w:val="00A91C92"/>
    <w:pPr>
      <w:spacing w:after="240" w:line="240" w:lineRule="auto"/>
    </w:pPr>
    <w:rPr>
      <w:b/>
      <w:color w:val="31849B" w:themeColor="accent5" w:themeShade="BF"/>
      <w:sz w:val="32"/>
    </w:rPr>
  </w:style>
  <w:style w:type="character" w:styleId="PlaceholderText">
    <w:name w:val="Placeholder Text"/>
    <w:basedOn w:val="DefaultParagraphFont"/>
    <w:uiPriority w:val="99"/>
    <w:semiHidden/>
    <w:rsid w:val="00A91C92"/>
    <w:rPr>
      <w:color w:val="808080"/>
    </w:rPr>
  </w:style>
  <w:style w:type="character" w:customStyle="1" w:styleId="YourNameChar">
    <w:name w:val="Your Name Char"/>
    <w:basedOn w:val="DefaultParagraphFont"/>
    <w:link w:val="YourName"/>
    <w:rsid w:val="00A91C92"/>
    <w:rPr>
      <w:b/>
      <w:color w:val="31849B" w:themeColor="accent5" w:themeShade="BF"/>
      <w:sz w:val="32"/>
    </w:rPr>
  </w:style>
  <w:style w:type="paragraph" w:styleId="BalloonText">
    <w:name w:val="Balloon Text"/>
    <w:basedOn w:val="Normal"/>
    <w:link w:val="BalloonTextChar"/>
    <w:uiPriority w:val="99"/>
    <w:semiHidden/>
    <w:unhideWhenUsed/>
    <w:rsid w:val="00A9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92"/>
    <w:rPr>
      <w:rFonts w:ascii="Tahoma" w:hAnsi="Tahoma" w:cs="Tahoma"/>
      <w:sz w:val="16"/>
      <w:szCs w:val="16"/>
    </w:rPr>
  </w:style>
  <w:style w:type="paragraph" w:customStyle="1" w:styleId="RecipientName">
    <w:name w:val="Recipient Name"/>
    <w:basedOn w:val="Normal"/>
    <w:link w:val="RecipientNameChar"/>
    <w:qFormat/>
    <w:rsid w:val="00377ED3"/>
    <w:pPr>
      <w:spacing w:after="0" w:line="240" w:lineRule="auto"/>
    </w:pPr>
    <w:rPr>
      <w:b/>
      <w:noProof/>
      <w:color w:val="E36C0A" w:themeColor="accent6" w:themeShade="BF"/>
      <w:sz w:val="24"/>
    </w:rPr>
  </w:style>
  <w:style w:type="character" w:customStyle="1" w:styleId="RecipientNameChar">
    <w:name w:val="Recipient Name Char"/>
    <w:basedOn w:val="DefaultParagraphFont"/>
    <w:link w:val="RecipientName"/>
    <w:rsid w:val="00377ED3"/>
    <w:rPr>
      <w:b/>
      <w:noProof/>
      <w:color w:val="E36C0A" w:themeColor="accent6" w:themeShade="BF"/>
      <w:sz w:val="24"/>
    </w:rPr>
  </w:style>
  <w:style w:type="paragraph" w:customStyle="1" w:styleId="Placeholder">
    <w:name w:val="Placeholder"/>
    <w:basedOn w:val="Normal"/>
    <w:link w:val="PlaceholderChar"/>
    <w:qFormat/>
    <w:rsid w:val="00A91C92"/>
    <w:pPr>
      <w:spacing w:after="0" w:line="240" w:lineRule="auto"/>
    </w:pPr>
    <w:rPr>
      <w:color w:val="000000" w:themeColor="text1"/>
      <w:sz w:val="22"/>
    </w:rPr>
  </w:style>
  <w:style w:type="paragraph" w:customStyle="1" w:styleId="Placeholderbold">
    <w:name w:val="Placeholder bold"/>
    <w:basedOn w:val="Normal"/>
    <w:link w:val="PlaceholderboldChar"/>
    <w:qFormat/>
    <w:rsid w:val="00A91C92"/>
    <w:pPr>
      <w:spacing w:after="0" w:line="360" w:lineRule="auto"/>
    </w:pPr>
    <w:rPr>
      <w:b/>
      <w:color w:val="000000" w:themeColor="text1"/>
      <w:sz w:val="22"/>
    </w:rPr>
  </w:style>
  <w:style w:type="character" w:customStyle="1" w:styleId="PlaceholderChar">
    <w:name w:val="Placeholder Char"/>
    <w:basedOn w:val="DefaultParagraphFont"/>
    <w:link w:val="Placeholder"/>
    <w:rsid w:val="00A91C92"/>
    <w:rPr>
      <w:color w:val="000000" w:themeColor="text1"/>
    </w:rPr>
  </w:style>
  <w:style w:type="character" w:customStyle="1" w:styleId="PlaceholderboldChar">
    <w:name w:val="Placeholder bold Char"/>
    <w:basedOn w:val="DefaultParagraphFont"/>
    <w:link w:val="Placeholderbold"/>
    <w:rsid w:val="00A91C92"/>
    <w:rPr>
      <w:b/>
      <w:color w:val="000000" w:themeColor="text1"/>
    </w:rPr>
  </w:style>
  <w:style w:type="paragraph" w:styleId="Signature">
    <w:name w:val="Signature"/>
    <w:basedOn w:val="Normal"/>
    <w:link w:val="SignatureChar"/>
    <w:uiPriority w:val="99"/>
    <w:unhideWhenUsed/>
    <w:rsid w:val="00377ED3"/>
    <w:rPr>
      <w:b/>
    </w:rPr>
  </w:style>
  <w:style w:type="character" w:customStyle="1" w:styleId="SignatureChar">
    <w:name w:val="Signature Char"/>
    <w:basedOn w:val="DefaultParagraphFont"/>
    <w:link w:val="Signature"/>
    <w:uiPriority w:val="99"/>
    <w:rsid w:val="00377ED3"/>
    <w:rPr>
      <w:b/>
      <w:sz w:val="20"/>
    </w:rPr>
  </w:style>
  <w:style w:type="paragraph" w:styleId="Date">
    <w:name w:val="Date"/>
    <w:basedOn w:val="Normal"/>
    <w:next w:val="Normal"/>
    <w:link w:val="DateChar"/>
    <w:uiPriority w:val="99"/>
    <w:unhideWhenUsed/>
    <w:rsid w:val="00377ED3"/>
    <w:pPr>
      <w:spacing w:before="360" w:after="360" w:line="240" w:lineRule="auto"/>
    </w:pPr>
    <w:rPr>
      <w:b/>
      <w:sz w:val="22"/>
    </w:rPr>
  </w:style>
  <w:style w:type="character" w:customStyle="1" w:styleId="DateChar">
    <w:name w:val="Date Char"/>
    <w:basedOn w:val="DefaultParagraphFont"/>
    <w:link w:val="Date"/>
    <w:uiPriority w:val="99"/>
    <w:rsid w:val="00377ED3"/>
    <w:rPr>
      <w:b/>
    </w:rPr>
  </w:style>
  <w:style w:type="paragraph" w:customStyle="1" w:styleId="ContentBody">
    <w:name w:val="Content Body"/>
    <w:basedOn w:val="Normal"/>
    <w:link w:val="ContentBodyChar"/>
    <w:qFormat/>
    <w:rsid w:val="00114C49"/>
    <w:pPr>
      <w:spacing w:after="0" w:line="240" w:lineRule="auto"/>
    </w:pPr>
    <w:rPr>
      <w:color w:val="000000" w:themeColor="text1"/>
      <w:sz w:val="22"/>
    </w:rPr>
  </w:style>
  <w:style w:type="character" w:customStyle="1" w:styleId="ContentBodyChar">
    <w:name w:val="Content Body Char"/>
    <w:basedOn w:val="DefaultParagraphFont"/>
    <w:link w:val="ContentBody"/>
    <w:rsid w:val="00114C4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CoverLetter_Funct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200A3FFEDC4F91B249F8E89D5DC9F5"/>
        <w:category>
          <w:name w:val="General"/>
          <w:gallery w:val="placeholder"/>
        </w:category>
        <w:types>
          <w:type w:val="bbPlcHdr"/>
        </w:types>
        <w:behaviors>
          <w:behavior w:val="content"/>
        </w:behaviors>
        <w:guid w:val="{6F4E2F94-7156-4DBC-A974-48E9E8101C99}"/>
      </w:docPartPr>
      <w:docPartBody>
        <w:p w:rsidR="001652D8" w:rsidRDefault="00737727">
          <w:pPr>
            <w:pStyle w:val="26200A3FFEDC4F91B249F8E89D5DC9F5"/>
          </w:pPr>
          <w:r>
            <w:rPr>
              <w:rStyle w:val="YourNameChar"/>
            </w:rPr>
            <w:t>[Your Name]</w:t>
          </w:r>
        </w:p>
      </w:docPartBody>
    </w:docPart>
    <w:docPart>
      <w:docPartPr>
        <w:name w:val="5EC935540B9C4146B1E33AD9E6FC416F"/>
        <w:category>
          <w:name w:val="General"/>
          <w:gallery w:val="placeholder"/>
        </w:category>
        <w:types>
          <w:type w:val="bbPlcHdr"/>
        </w:types>
        <w:behaviors>
          <w:behavior w:val="content"/>
        </w:behaviors>
        <w:guid w:val="{7140218F-59EF-4DC1-9351-A9350C198EA7}"/>
      </w:docPartPr>
      <w:docPartBody>
        <w:p w:rsidR="001652D8" w:rsidRDefault="00737727">
          <w:pPr>
            <w:pStyle w:val="5EC935540B9C4146B1E33AD9E6FC416F"/>
          </w:pPr>
          <w:r>
            <w:rPr>
              <w:rStyle w:val="ContentBodyChar"/>
            </w:rPr>
            <w:t>[Street Address]</w:t>
          </w:r>
        </w:p>
      </w:docPartBody>
    </w:docPart>
    <w:docPart>
      <w:docPartPr>
        <w:name w:val="18A5013ED1F64D82988EDA555A37BEAE"/>
        <w:category>
          <w:name w:val="General"/>
          <w:gallery w:val="placeholder"/>
        </w:category>
        <w:types>
          <w:type w:val="bbPlcHdr"/>
        </w:types>
        <w:behaviors>
          <w:behavior w:val="content"/>
        </w:behaviors>
        <w:guid w:val="{D7415EFB-A958-4C64-9E19-314C8E4E0A92}"/>
      </w:docPartPr>
      <w:docPartBody>
        <w:p w:rsidR="001652D8" w:rsidRDefault="00737727">
          <w:pPr>
            <w:pStyle w:val="18A5013ED1F64D82988EDA555A37BEAE"/>
          </w:pPr>
          <w:r>
            <w:rPr>
              <w:rStyle w:val="ContentBodyChar"/>
            </w:rPr>
            <w:t>[City, ST ZIP Code]</w:t>
          </w:r>
        </w:p>
      </w:docPartBody>
    </w:docPart>
    <w:docPart>
      <w:docPartPr>
        <w:name w:val="8073D28F44AA4F22A0DAF5C4FAD5FDA4"/>
        <w:category>
          <w:name w:val="General"/>
          <w:gallery w:val="placeholder"/>
        </w:category>
        <w:types>
          <w:type w:val="bbPlcHdr"/>
        </w:types>
        <w:behaviors>
          <w:behavior w:val="content"/>
        </w:behaviors>
        <w:guid w:val="{3AF1C720-5B48-4465-B276-43E3F52556B4}"/>
      </w:docPartPr>
      <w:docPartBody>
        <w:p w:rsidR="001652D8" w:rsidRDefault="00737727">
          <w:pPr>
            <w:pStyle w:val="8073D28F44AA4F22A0DAF5C4FAD5FDA4"/>
          </w:pPr>
          <w:r>
            <w:rPr>
              <w:rStyle w:val="ContentBodyChar"/>
            </w:rPr>
            <w:t>[Phone]</w:t>
          </w:r>
        </w:p>
      </w:docPartBody>
    </w:docPart>
    <w:docPart>
      <w:docPartPr>
        <w:name w:val="3C1217F8CE6A49B29339034A96958C86"/>
        <w:category>
          <w:name w:val="General"/>
          <w:gallery w:val="placeholder"/>
        </w:category>
        <w:types>
          <w:type w:val="bbPlcHdr"/>
        </w:types>
        <w:behaviors>
          <w:behavior w:val="content"/>
        </w:behaviors>
        <w:guid w:val="{99FE1BE2-D1D3-4C8F-A62E-47436F0BAC2F}"/>
      </w:docPartPr>
      <w:docPartBody>
        <w:p w:rsidR="001652D8" w:rsidRDefault="00737727">
          <w:pPr>
            <w:pStyle w:val="3C1217F8CE6A49B29339034A96958C86"/>
          </w:pPr>
          <w:r>
            <w:rPr>
              <w:rStyle w:val="ContentBodyChar"/>
            </w:rPr>
            <w:t>[E-Mail]</w:t>
          </w:r>
        </w:p>
      </w:docPartBody>
    </w:docPart>
    <w:docPart>
      <w:docPartPr>
        <w:name w:val="BC343DEFA37A4415B49B23F2697DBF7E"/>
        <w:category>
          <w:name w:val="General"/>
          <w:gallery w:val="placeholder"/>
        </w:category>
        <w:types>
          <w:type w:val="bbPlcHdr"/>
        </w:types>
        <w:behaviors>
          <w:behavior w:val="content"/>
        </w:behaviors>
        <w:guid w:val="{962FBAC3-7394-4346-B8BF-8CA6B7A578E8}"/>
      </w:docPartPr>
      <w:docPartBody>
        <w:p w:rsidR="001652D8" w:rsidRDefault="00737727">
          <w:pPr>
            <w:pStyle w:val="BC343DEFA37A4415B49B23F2697DBF7E"/>
          </w:pPr>
          <w:r>
            <w:rPr>
              <w:rStyle w:val="PlaceholderText"/>
            </w:rPr>
            <w:t>Click here to enter a date.</w:t>
          </w:r>
        </w:p>
      </w:docPartBody>
    </w:docPart>
    <w:docPart>
      <w:docPartPr>
        <w:name w:val="03AEA9ED82DE44CCAC47DE3BA59750A8"/>
        <w:category>
          <w:name w:val="General"/>
          <w:gallery w:val="placeholder"/>
        </w:category>
        <w:types>
          <w:type w:val="bbPlcHdr"/>
        </w:types>
        <w:behaviors>
          <w:behavior w:val="content"/>
        </w:behaviors>
        <w:guid w:val="{E35A493F-6485-478E-8E9B-5D37C83D99B7}"/>
      </w:docPartPr>
      <w:docPartBody>
        <w:p w:rsidR="001652D8" w:rsidRDefault="00737727">
          <w:pPr>
            <w:pStyle w:val="03AEA9ED82DE44CCAC47DE3BA59750A8"/>
          </w:pPr>
          <w:r>
            <w:rPr>
              <w:rStyle w:val="YourName2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37727"/>
    <w:rsid w:val="001652D8"/>
    <w:rsid w:val="001D182F"/>
    <w:rsid w:val="0042556B"/>
    <w:rsid w:val="004C3F37"/>
    <w:rsid w:val="00540B51"/>
    <w:rsid w:val="007110D7"/>
    <w:rsid w:val="00737727"/>
    <w:rsid w:val="00757A44"/>
    <w:rsid w:val="008E7D2C"/>
    <w:rsid w:val="00954D4F"/>
    <w:rsid w:val="00D4725A"/>
    <w:rsid w:val="00ED5053"/>
    <w:rsid w:val="00F462D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link w:val="YourNameChar"/>
    <w:qFormat/>
    <w:rsid w:val="007110D7"/>
    <w:pPr>
      <w:spacing w:after="240" w:line="240" w:lineRule="auto"/>
    </w:pPr>
    <w:rPr>
      <w:rFonts w:eastAsiaTheme="minorHAnsi"/>
      <w:b/>
      <w:color w:val="2F5496" w:themeColor="accent5" w:themeShade="BF"/>
      <w:sz w:val="32"/>
      <w:lang w:val="en-US" w:eastAsia="en-US"/>
    </w:rPr>
  </w:style>
  <w:style w:type="character" w:customStyle="1" w:styleId="YourNameChar">
    <w:name w:val="Your Name Char"/>
    <w:basedOn w:val="DefaultParagraphFont"/>
    <w:link w:val="YourName"/>
    <w:rsid w:val="007110D7"/>
    <w:rPr>
      <w:rFonts w:eastAsiaTheme="minorHAnsi"/>
      <w:b/>
      <w:color w:val="2F5496" w:themeColor="accent5" w:themeShade="BF"/>
      <w:sz w:val="32"/>
      <w:lang w:val="en-US" w:eastAsia="en-US"/>
    </w:rPr>
  </w:style>
  <w:style w:type="paragraph" w:customStyle="1" w:styleId="26200A3FFEDC4F91B249F8E89D5DC9F5">
    <w:name w:val="26200A3FFEDC4F91B249F8E89D5DC9F5"/>
    <w:rsid w:val="007110D7"/>
  </w:style>
  <w:style w:type="paragraph" w:customStyle="1" w:styleId="ContentBody">
    <w:name w:val="Content Body"/>
    <w:basedOn w:val="Normal"/>
    <w:link w:val="ContentBodyChar"/>
    <w:qFormat/>
    <w:rsid w:val="007110D7"/>
    <w:pPr>
      <w:spacing w:after="0" w:line="240" w:lineRule="auto"/>
    </w:pPr>
    <w:rPr>
      <w:rFonts w:eastAsiaTheme="minorHAnsi"/>
      <w:color w:val="000000" w:themeColor="text1"/>
      <w:lang w:val="en-US" w:eastAsia="en-US"/>
    </w:rPr>
  </w:style>
  <w:style w:type="character" w:customStyle="1" w:styleId="ContentBodyChar">
    <w:name w:val="Content Body Char"/>
    <w:basedOn w:val="DefaultParagraphFont"/>
    <w:link w:val="ContentBody"/>
    <w:rsid w:val="007110D7"/>
    <w:rPr>
      <w:rFonts w:eastAsiaTheme="minorHAnsi"/>
      <w:color w:val="000000" w:themeColor="text1"/>
      <w:lang w:val="en-US" w:eastAsia="en-US"/>
    </w:rPr>
  </w:style>
  <w:style w:type="paragraph" w:customStyle="1" w:styleId="5EC935540B9C4146B1E33AD9E6FC416F">
    <w:name w:val="5EC935540B9C4146B1E33AD9E6FC416F"/>
    <w:rsid w:val="007110D7"/>
  </w:style>
  <w:style w:type="paragraph" w:customStyle="1" w:styleId="4896447A33FA4B5184D37C9F749BF079">
    <w:name w:val="4896447A33FA4B5184D37C9F749BF079"/>
    <w:rsid w:val="007110D7"/>
  </w:style>
  <w:style w:type="paragraph" w:customStyle="1" w:styleId="18A5013ED1F64D82988EDA555A37BEAE">
    <w:name w:val="18A5013ED1F64D82988EDA555A37BEAE"/>
    <w:rsid w:val="007110D7"/>
  </w:style>
  <w:style w:type="paragraph" w:customStyle="1" w:styleId="8073D28F44AA4F22A0DAF5C4FAD5FDA4">
    <w:name w:val="8073D28F44AA4F22A0DAF5C4FAD5FDA4"/>
    <w:rsid w:val="007110D7"/>
  </w:style>
  <w:style w:type="paragraph" w:customStyle="1" w:styleId="3C1217F8CE6A49B29339034A96958C86">
    <w:name w:val="3C1217F8CE6A49B29339034A96958C86"/>
    <w:rsid w:val="007110D7"/>
  </w:style>
  <w:style w:type="paragraph" w:customStyle="1" w:styleId="874DF43C68CA4DFA9A230CC41E3AFACE">
    <w:name w:val="874DF43C68CA4DFA9A230CC41E3AFACE"/>
    <w:rsid w:val="007110D7"/>
  </w:style>
  <w:style w:type="character" w:styleId="PlaceholderText">
    <w:name w:val="Placeholder Text"/>
    <w:basedOn w:val="DefaultParagraphFont"/>
    <w:uiPriority w:val="99"/>
    <w:semiHidden/>
    <w:rsid w:val="007110D7"/>
    <w:rPr>
      <w:color w:val="808080"/>
    </w:rPr>
  </w:style>
  <w:style w:type="paragraph" w:customStyle="1" w:styleId="BC343DEFA37A4415B49B23F2697DBF7E">
    <w:name w:val="BC343DEFA37A4415B49B23F2697DBF7E"/>
    <w:rsid w:val="007110D7"/>
  </w:style>
  <w:style w:type="paragraph" w:customStyle="1" w:styleId="RecipientName">
    <w:name w:val="Recipient Name"/>
    <w:basedOn w:val="Normal"/>
    <w:link w:val="RecipientNameChar"/>
    <w:qFormat/>
    <w:rsid w:val="007110D7"/>
    <w:pPr>
      <w:spacing w:after="0" w:line="240" w:lineRule="auto"/>
      <w:jc w:val="right"/>
    </w:pPr>
    <w:rPr>
      <w:rFonts w:eastAsiaTheme="minorHAnsi"/>
      <w:b/>
      <w:noProof/>
      <w:color w:val="538135" w:themeColor="accent6" w:themeShade="BF"/>
      <w:sz w:val="24"/>
      <w:lang w:val="en-US" w:eastAsia="en-US"/>
    </w:rPr>
  </w:style>
  <w:style w:type="character" w:customStyle="1" w:styleId="RecipientNameChar">
    <w:name w:val="Recipient Name Char"/>
    <w:basedOn w:val="DefaultParagraphFont"/>
    <w:link w:val="RecipientName"/>
    <w:rsid w:val="007110D7"/>
    <w:rPr>
      <w:rFonts w:eastAsiaTheme="minorHAnsi"/>
      <w:b/>
      <w:noProof/>
      <w:color w:val="538135" w:themeColor="accent6" w:themeShade="BF"/>
      <w:sz w:val="24"/>
      <w:lang w:val="en-US" w:eastAsia="en-US"/>
    </w:rPr>
  </w:style>
  <w:style w:type="paragraph" w:customStyle="1" w:styleId="A8927CEC84C0486F8F2863E639E956BC">
    <w:name w:val="A8927CEC84C0486F8F2863E639E956BC"/>
    <w:rsid w:val="007110D7"/>
  </w:style>
  <w:style w:type="paragraph" w:customStyle="1" w:styleId="D83C47C2563E4347B4278F511FCE8298">
    <w:name w:val="D83C47C2563E4347B4278F511FCE8298"/>
    <w:rsid w:val="007110D7"/>
  </w:style>
  <w:style w:type="paragraph" w:customStyle="1" w:styleId="8DFB9F5077AD4037870C9E5773D4D7EC">
    <w:name w:val="8DFB9F5077AD4037870C9E5773D4D7EC"/>
    <w:rsid w:val="007110D7"/>
  </w:style>
  <w:style w:type="paragraph" w:customStyle="1" w:styleId="D70C948116174008AEF839040F70B427">
    <w:name w:val="D70C948116174008AEF839040F70B427"/>
    <w:rsid w:val="007110D7"/>
  </w:style>
  <w:style w:type="paragraph" w:customStyle="1" w:styleId="05C59924608F47F6A14E82BBDE0FEEFC">
    <w:name w:val="05C59924608F47F6A14E82BBDE0FEEFC"/>
    <w:rsid w:val="007110D7"/>
  </w:style>
  <w:style w:type="paragraph" w:customStyle="1" w:styleId="DD419B41531748A1949645D42BE24B8E">
    <w:name w:val="DD419B41531748A1949645D42BE24B8E"/>
    <w:rsid w:val="007110D7"/>
  </w:style>
  <w:style w:type="paragraph" w:customStyle="1" w:styleId="ContentBodyBold">
    <w:name w:val="Content Body Bold"/>
    <w:basedOn w:val="Normal"/>
    <w:link w:val="ContentBodyBoldChar"/>
    <w:qFormat/>
    <w:rsid w:val="007110D7"/>
    <w:pPr>
      <w:spacing w:after="0" w:line="360" w:lineRule="auto"/>
    </w:pPr>
    <w:rPr>
      <w:rFonts w:eastAsiaTheme="minorHAnsi"/>
      <w:b/>
      <w:color w:val="000000" w:themeColor="text1"/>
      <w:lang w:val="en-US" w:eastAsia="en-US"/>
    </w:rPr>
  </w:style>
  <w:style w:type="character" w:customStyle="1" w:styleId="ContentBodyBoldChar">
    <w:name w:val="Content Body Bold Char"/>
    <w:basedOn w:val="DefaultParagraphFont"/>
    <w:link w:val="ContentBodyBold"/>
    <w:rsid w:val="007110D7"/>
    <w:rPr>
      <w:rFonts w:eastAsiaTheme="minorHAnsi"/>
      <w:b/>
      <w:color w:val="000000" w:themeColor="text1"/>
      <w:lang w:val="en-US" w:eastAsia="en-US"/>
    </w:rPr>
  </w:style>
  <w:style w:type="paragraph" w:customStyle="1" w:styleId="8E81974D9F9A4D0399562B1135B1C587">
    <w:name w:val="8E81974D9F9A4D0399562B1135B1C587"/>
    <w:rsid w:val="007110D7"/>
  </w:style>
  <w:style w:type="paragraph" w:customStyle="1" w:styleId="C708432F76684A35AE9675D8B8058872">
    <w:name w:val="C708432F76684A35AE9675D8B8058872"/>
    <w:rsid w:val="007110D7"/>
  </w:style>
  <w:style w:type="paragraph" w:customStyle="1" w:styleId="977F84F4B8724025872E0A093E58DAFD">
    <w:name w:val="977F84F4B8724025872E0A093E58DAFD"/>
    <w:rsid w:val="007110D7"/>
  </w:style>
  <w:style w:type="paragraph" w:customStyle="1" w:styleId="BEEE6D54EF454BB59A5ABDE19248C517">
    <w:name w:val="BEEE6D54EF454BB59A5ABDE19248C517"/>
    <w:rsid w:val="007110D7"/>
  </w:style>
  <w:style w:type="paragraph" w:customStyle="1" w:styleId="62C856D65C424AAA94A6DBB0CD820391">
    <w:name w:val="62C856D65C424AAA94A6DBB0CD820391"/>
    <w:rsid w:val="007110D7"/>
  </w:style>
  <w:style w:type="paragraph" w:customStyle="1" w:styleId="8F39CE0AC73743C397B5EF6194F54FD3">
    <w:name w:val="8F39CE0AC73743C397B5EF6194F54FD3"/>
    <w:rsid w:val="007110D7"/>
  </w:style>
  <w:style w:type="paragraph" w:customStyle="1" w:styleId="E1B66E8C3A414C72B880B206F91F75FC">
    <w:name w:val="E1B66E8C3A414C72B880B206F91F75FC"/>
    <w:rsid w:val="007110D7"/>
  </w:style>
  <w:style w:type="paragraph" w:customStyle="1" w:styleId="B424E7659A4E4162B872C6B534509CD9">
    <w:name w:val="B424E7659A4E4162B872C6B534509CD9"/>
    <w:rsid w:val="007110D7"/>
  </w:style>
  <w:style w:type="paragraph" w:customStyle="1" w:styleId="87CC0F067D804BDCA82D08DCF3A9BC37">
    <w:name w:val="87CC0F067D804BDCA82D08DCF3A9BC37"/>
    <w:rsid w:val="007110D7"/>
  </w:style>
  <w:style w:type="paragraph" w:customStyle="1" w:styleId="1CD65EDE24C249BE9F48AE58D59BE7E0">
    <w:name w:val="1CD65EDE24C249BE9F48AE58D59BE7E0"/>
    <w:rsid w:val="007110D7"/>
  </w:style>
  <w:style w:type="paragraph" w:customStyle="1" w:styleId="YourName2">
    <w:name w:val="Your Name 2"/>
    <w:basedOn w:val="Normal"/>
    <w:link w:val="YourName2Char"/>
    <w:qFormat/>
    <w:rsid w:val="007110D7"/>
    <w:pPr>
      <w:spacing w:before="360" w:after="360" w:line="240" w:lineRule="auto"/>
    </w:pPr>
    <w:rPr>
      <w:rFonts w:eastAsiaTheme="minorHAnsi"/>
      <w:b/>
      <w:lang w:val="en-US" w:eastAsia="en-US"/>
    </w:rPr>
  </w:style>
  <w:style w:type="character" w:customStyle="1" w:styleId="YourName2Char">
    <w:name w:val="Your Name 2 Char"/>
    <w:basedOn w:val="DefaultParagraphFont"/>
    <w:link w:val="YourName2"/>
    <w:rsid w:val="007110D7"/>
    <w:rPr>
      <w:rFonts w:eastAsiaTheme="minorHAnsi"/>
      <w:b/>
      <w:lang w:val="en-US" w:eastAsia="en-US"/>
    </w:rPr>
  </w:style>
  <w:style w:type="paragraph" w:customStyle="1" w:styleId="03AEA9ED82DE44CCAC47DE3BA59750A8">
    <w:name w:val="03AEA9ED82DE44CCAC47DE3BA59750A8"/>
    <w:rsid w:val="00711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3D06D4-9D55-452B-B44C-5744B441D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CoverLetter_Functional</Template>
  <TotalTime>188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Cover letter for functional resume</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for functional resume</dc:title>
  <dc:creator>Daniel</dc:creator>
  <cp:lastModifiedBy>Daniel Ranieri Ranieri</cp:lastModifiedBy>
  <cp:revision>26</cp:revision>
  <dcterms:created xsi:type="dcterms:W3CDTF">2015-02-24T08:48:00Z</dcterms:created>
  <dcterms:modified xsi:type="dcterms:W3CDTF">2016-10-10T02:32:00Z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TC103782749990</vt:lpwstr>
  </property>
</Properties>
</file>